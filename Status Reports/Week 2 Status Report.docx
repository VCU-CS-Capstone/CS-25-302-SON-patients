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AE44" w14:textId="77777777" w:rsidR="00110679" w:rsidRPr="009101AF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9101AF">
        <w:rPr>
          <w:rFonts w:ascii="Helvetica" w:hAnsi="Helvetica" w:cs="Helvetica"/>
          <w:color w:val="000000"/>
        </w:rPr>
        <w:t>Project Members:</w:t>
      </w:r>
    </w:p>
    <w:p w14:paraId="71851BAF" w14:textId="75F99E1A" w:rsidR="00913EA0" w:rsidRPr="009101AF" w:rsidRDefault="00913EA0" w:rsidP="00913EA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 xml:space="preserve">Prakash </w:t>
      </w:r>
      <w:proofErr w:type="spellStart"/>
      <w:r w:rsidRPr="009101AF">
        <w:rPr>
          <w:rFonts w:ascii="Helvetica" w:hAnsi="Helvetica" w:cs="Helvetica"/>
          <w:iCs/>
          <w:color w:val="000000"/>
        </w:rPr>
        <w:t>Chatlani</w:t>
      </w:r>
      <w:proofErr w:type="spellEnd"/>
    </w:p>
    <w:p w14:paraId="06882B7E" w14:textId="28521F3C" w:rsidR="00CE428E" w:rsidRPr="009101AF" w:rsidRDefault="0087739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Rachel Farzan</w:t>
      </w:r>
    </w:p>
    <w:p w14:paraId="5558B80B" w14:textId="4799500B" w:rsidR="00913EA0" w:rsidRPr="009101AF" w:rsidRDefault="00913EA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Isaiah Hill</w:t>
      </w:r>
    </w:p>
    <w:p w14:paraId="39A51BFC" w14:textId="3013AC6B" w:rsidR="00877391" w:rsidRPr="009101AF" w:rsidRDefault="00877391" w:rsidP="00913EA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Angela Tran</w:t>
      </w:r>
    </w:p>
    <w:p w14:paraId="61E09DBC" w14:textId="77777777" w:rsidR="00CE428E" w:rsidRPr="009101AF" w:rsidRDefault="00CE428E" w:rsidP="00913EA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01100D57" w14:textId="77777777" w:rsidR="00110679" w:rsidRPr="009101A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9101AF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055B098" w14:textId="0604B502" w:rsidR="00513657" w:rsidRPr="009101AF" w:rsidRDefault="0051365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Cs/>
          <w:color w:val="000000"/>
          <w:sz w:val="24"/>
          <w:szCs w:val="24"/>
        </w:rPr>
      </w:pPr>
      <w:r w:rsidRPr="009101AF">
        <w:rPr>
          <w:rFonts w:ascii="Helvetica" w:hAnsi="Helvetica" w:cs="Helvetica"/>
          <w:iCs/>
          <w:color w:val="000000"/>
          <w:sz w:val="24"/>
          <w:szCs w:val="24"/>
        </w:rPr>
        <w:t>Created Discord server - Rachel</w:t>
      </w:r>
    </w:p>
    <w:p w14:paraId="5FDC867D" w14:textId="6D4F2545" w:rsidR="00CE428E" w:rsidRPr="009101AF" w:rsidRDefault="0051365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Cs/>
          <w:color w:val="000000"/>
          <w:sz w:val="24"/>
          <w:szCs w:val="24"/>
        </w:rPr>
      </w:pPr>
      <w:r w:rsidRPr="009101AF">
        <w:rPr>
          <w:rFonts w:ascii="Helvetica" w:hAnsi="Helvetica" w:cs="Helvetica"/>
          <w:iCs/>
          <w:color w:val="000000"/>
          <w:sz w:val="24"/>
          <w:szCs w:val="24"/>
        </w:rPr>
        <w:t>Finished team contract – all members</w:t>
      </w:r>
    </w:p>
    <w:p w14:paraId="150B5AA2" w14:textId="622B1C01" w:rsidR="00CE428E" w:rsidRPr="009101AF" w:rsidRDefault="00513657" w:rsidP="005136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Cs/>
          <w:color w:val="000000"/>
          <w:sz w:val="24"/>
          <w:szCs w:val="24"/>
        </w:rPr>
      </w:pPr>
      <w:r w:rsidRPr="009101AF">
        <w:rPr>
          <w:rFonts w:ascii="Helvetica" w:hAnsi="Helvetica" w:cs="Helvetica"/>
          <w:iCs/>
          <w:color w:val="000000"/>
          <w:sz w:val="24"/>
          <w:szCs w:val="24"/>
        </w:rPr>
        <w:t>Submitted Dr. Leonard’s survey – Prakash</w:t>
      </w:r>
    </w:p>
    <w:p w14:paraId="6FA0AFEC" w14:textId="77777777" w:rsidR="00CE428E" w:rsidRPr="009101AF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0289DDFC" w14:textId="77777777" w:rsidR="00110679" w:rsidRPr="009101A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9101AF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9101AF">
        <w:rPr>
          <w:rFonts w:ascii="Helvetica" w:hAnsi="Helvetica" w:cs="Helvetica"/>
          <w:color w:val="000000"/>
        </w:rPr>
        <w:t xml:space="preserve">) </w:t>
      </w:r>
    </w:p>
    <w:p w14:paraId="1A23C4F2" w14:textId="57559575" w:rsidR="00513657" w:rsidRPr="009101AF" w:rsidRDefault="0051365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Arrange to meet up with Dr. Leonard – Isaiah – 9/8</w:t>
      </w:r>
    </w:p>
    <w:p w14:paraId="6618DF29" w14:textId="7469FECD" w:rsidR="00513657" w:rsidRPr="009101AF" w:rsidRDefault="0051365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Arrange to meet up with sponsor – Rachel – 9/15</w:t>
      </w:r>
    </w:p>
    <w:p w14:paraId="170C17DA" w14:textId="77777777" w:rsidR="008F4D0B" w:rsidRPr="009101AF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5FBB2DA" w14:textId="77777777" w:rsidR="00B362C9" w:rsidRPr="009101A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9101AF">
        <w:rPr>
          <w:rFonts w:ascii="Helvetica" w:hAnsi="Helvetica" w:cs="Helvetica"/>
          <w:color w:val="000000"/>
        </w:rPr>
        <w:t>List of issues, problems, or conce</w:t>
      </w:r>
      <w:r w:rsidR="00CE428E" w:rsidRPr="009101AF">
        <w:rPr>
          <w:rFonts w:ascii="Helvetica" w:hAnsi="Helvetica" w:cs="Helvetica"/>
          <w:color w:val="000000"/>
        </w:rPr>
        <w:t>rn(s)</w:t>
      </w:r>
    </w:p>
    <w:p w14:paraId="50D9ACDF" w14:textId="4F3632FE" w:rsidR="008F4D0B" w:rsidRPr="009101AF" w:rsidRDefault="0051365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9101AF">
        <w:rPr>
          <w:rFonts w:ascii="Helvetica" w:hAnsi="Helvetica" w:cs="Helvetica"/>
          <w:iCs/>
          <w:color w:val="000000"/>
        </w:rPr>
        <w:t>N/A</w:t>
      </w:r>
    </w:p>
    <w:sectPr w:rsidR="008F4D0B" w:rsidRPr="009101AF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C7875" w14:textId="77777777" w:rsidR="00530D51" w:rsidRDefault="00530D51" w:rsidP="00110679">
      <w:pPr>
        <w:spacing w:after="0" w:line="240" w:lineRule="auto"/>
      </w:pPr>
      <w:r>
        <w:separator/>
      </w:r>
    </w:p>
  </w:endnote>
  <w:endnote w:type="continuationSeparator" w:id="0">
    <w:p w14:paraId="368E5830" w14:textId="77777777" w:rsidR="00530D51" w:rsidRDefault="00530D5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DA3ED" w14:textId="77777777" w:rsidR="00530D51" w:rsidRDefault="00530D51" w:rsidP="00110679">
      <w:pPr>
        <w:spacing w:after="0" w:line="240" w:lineRule="auto"/>
      </w:pPr>
      <w:r>
        <w:separator/>
      </w:r>
    </w:p>
  </w:footnote>
  <w:footnote w:type="continuationSeparator" w:id="0">
    <w:p w14:paraId="2B597D3B" w14:textId="77777777" w:rsidR="00530D51" w:rsidRDefault="00530D5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FC4" w14:textId="5F170C72" w:rsidR="00110679" w:rsidRDefault="008F4D0B" w:rsidP="00513657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513657">
      <w:rPr>
        <w:b/>
        <w:sz w:val="32"/>
        <w:szCs w:val="32"/>
      </w:rPr>
      <w:t xml:space="preserve"> 25-</w:t>
    </w:r>
    <w:proofErr w:type="gramStart"/>
    <w:r w:rsidR="00513657">
      <w:rPr>
        <w:b/>
        <w:sz w:val="32"/>
        <w:szCs w:val="32"/>
      </w:rPr>
      <w:t>302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513657" w:rsidRPr="00513657">
      <w:rPr>
        <w:b/>
        <w:sz w:val="32"/>
        <w:szCs w:val="32"/>
      </w:rPr>
      <w:t>VCU Nursing Tablet-based Application for Patient Review of Past Visit Information</w:t>
    </w:r>
  </w:p>
  <w:p w14:paraId="790601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67D79E9" w14:textId="1F8D9C57" w:rsidR="00110679" w:rsidRPr="008F4D0B" w:rsidRDefault="0051365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8/30/24</w:t>
    </w:r>
  </w:p>
  <w:p w14:paraId="46BAE025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AF7143" wp14:editId="7E990D9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2A4E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0065">
    <w:abstractNumId w:val="1"/>
  </w:num>
  <w:num w:numId="2" w16cid:durableId="122266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1"/>
    <w:rsid w:val="001062DD"/>
    <w:rsid w:val="00110679"/>
    <w:rsid w:val="00242CD5"/>
    <w:rsid w:val="002A7A77"/>
    <w:rsid w:val="00513657"/>
    <w:rsid w:val="00530D51"/>
    <w:rsid w:val="00671386"/>
    <w:rsid w:val="00723B03"/>
    <w:rsid w:val="00814AEF"/>
    <w:rsid w:val="00857383"/>
    <w:rsid w:val="00877391"/>
    <w:rsid w:val="008B7D1B"/>
    <w:rsid w:val="008F4D0B"/>
    <w:rsid w:val="009101AF"/>
    <w:rsid w:val="00913EA0"/>
    <w:rsid w:val="00AD3211"/>
    <w:rsid w:val="00B362C9"/>
    <w:rsid w:val="00C17343"/>
    <w:rsid w:val="00C82ACA"/>
    <w:rsid w:val="00C84402"/>
    <w:rsid w:val="00CD1F18"/>
    <w:rsid w:val="00CE428E"/>
    <w:rsid w:val="00F15F74"/>
    <w:rsid w:val="00F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F645E"/>
  <w15:chartTrackingRefBased/>
  <w15:docId w15:val="{08549D4C-BFB8-4898-A2D0-9780610B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1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86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3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669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\Capstone\CS-25-302-VCU-Nursing-App-for-Patients\Status%20Reports\Statu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</Template>
  <TotalTime>988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Farzan</dc:creator>
  <cp:keywords/>
  <dc:description/>
  <cp:lastModifiedBy>Rachel Farzan</cp:lastModifiedBy>
  <cp:revision>5</cp:revision>
  <dcterms:created xsi:type="dcterms:W3CDTF">2024-08-29T22:53:00Z</dcterms:created>
  <dcterms:modified xsi:type="dcterms:W3CDTF">2024-08-30T15:24:00Z</dcterms:modified>
</cp:coreProperties>
</file>